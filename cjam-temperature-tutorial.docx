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0B393A" w14:textId="546640A4" w:rsidR="00B52732" w:rsidRPr="00B52732" w:rsidRDefault="00B57B78" w:rsidP="00B52732">
      <w:pPr>
        <w:pStyle w:val="Title"/>
      </w:pPr>
      <w:r>
        <w:rPr>
          <w:lang w:eastAsia="en-GB"/>
        </w:rPr>
        <w:drawing>
          <wp:anchor distT="0" distB="0" distL="114300" distR="114300" simplePos="0" relativeHeight="251659264" behindDoc="0" locked="0" layoutInCell="1" allowOverlap="0" wp14:anchorId="070B39CD" wp14:editId="070B39CE">
            <wp:simplePos x="0" y="0"/>
            <wp:positionH relativeFrom="page">
              <wp:posOffset>4140835</wp:posOffset>
            </wp:positionH>
            <wp:positionV relativeFrom="page">
              <wp:posOffset>431800</wp:posOffset>
            </wp:positionV>
            <wp:extent cx="3012440" cy="1805305"/>
            <wp:effectExtent l="0" t="0" r="0" b="0"/>
            <wp:wrapSquare wrapText="bothSides"/>
            <wp:docPr id="4" name="Picture 2" descr="cotswoldjam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tswoldjam-log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440" cy="1805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1118">
        <w:t>Raspberry Pi</w:t>
      </w:r>
      <w:r w:rsidR="006813FB">
        <w:br/>
      </w:r>
      <w:r w:rsidR="008D609F">
        <w:t>Temperature Sensor</w:t>
      </w:r>
    </w:p>
    <w:p w14:paraId="070B393B" w14:textId="4DCFB2C5" w:rsidR="004A50E6" w:rsidRDefault="00934A9E" w:rsidP="00C1548D">
      <w:pPr>
        <w:rPr>
          <w:rStyle w:val="Hyperlink"/>
        </w:rPr>
      </w:pPr>
      <w:r>
        <w:t xml:space="preserve">Tutorial </w:t>
      </w:r>
      <w:r w:rsidR="00C1548D">
        <w:t>by Andrew Oakley</w:t>
      </w:r>
      <w:r w:rsidR="004A50E6">
        <w:t xml:space="preserve"> </w:t>
      </w:r>
      <w:r w:rsidR="004A50E6">
        <w:br/>
        <w:t xml:space="preserve">Public Domain </w:t>
      </w:r>
      <w:r w:rsidR="008D609F">
        <w:t>2 July</w:t>
      </w:r>
      <w:r w:rsidR="00DF5F11">
        <w:t xml:space="preserve"> 2016</w:t>
      </w:r>
      <w:r w:rsidR="004A50E6">
        <w:br/>
      </w:r>
      <w:hyperlink r:id="rId7" w:history="1">
        <w:r w:rsidR="002A0705" w:rsidRPr="008D46BC">
          <w:rPr>
            <w:rStyle w:val="Hyperlink"/>
          </w:rPr>
          <w:t>www.cotswoldjam.org</w:t>
        </w:r>
      </w:hyperlink>
    </w:p>
    <w:p w14:paraId="070B393F" w14:textId="5D9890E8" w:rsidR="00B52732" w:rsidRPr="00636E4E" w:rsidRDefault="001D6ADB" w:rsidP="00636E4E">
      <w:pPr>
        <w:pStyle w:val="Heading1"/>
      </w:pPr>
      <w:r>
        <w:t xml:space="preserve">Getting </w:t>
      </w:r>
      <w:r w:rsidR="00E83B42">
        <w:t>s</w:t>
      </w:r>
      <w:r>
        <w:t>tarted</w:t>
      </w:r>
    </w:p>
    <w:p w14:paraId="40FC07BF" w14:textId="6B50A556" w:rsidR="00051B3F" w:rsidRPr="00051B3F" w:rsidRDefault="00051B3F" w:rsidP="00051B3F">
      <w:r>
        <w:t xml:space="preserve">This tutorial shows you how to make a </w:t>
      </w:r>
      <w:r w:rsidR="008D609F">
        <w:t>temperature sensor which shines red when hot, and blue when cold.</w:t>
      </w:r>
    </w:p>
    <w:p w14:paraId="070B3941" w14:textId="4E542052" w:rsidR="001D6ADB" w:rsidRPr="00CB4157" w:rsidRDefault="001D6ADB" w:rsidP="00821735">
      <w:pPr>
        <w:pStyle w:val="Teletype"/>
      </w:pPr>
      <w:r w:rsidRPr="00CB4157">
        <w:t>Words you will see on the screen</w:t>
      </w:r>
      <w:r w:rsidR="002B11A8">
        <w:t>, or that you need to type in,</w:t>
      </w:r>
      <w:r w:rsidRPr="00CB4157">
        <w:t xml:space="preserve"> are highlighted like this</w:t>
      </w:r>
      <w:r w:rsidR="00D2616D">
        <w:t xml:space="preserve">. </w:t>
      </w:r>
      <w:r w:rsidR="006C7210">
        <w:t>At the end of each line,</w:t>
      </w:r>
      <w:r w:rsidR="00D2616D">
        <w:t xml:space="preserve"> press Enter.</w:t>
      </w:r>
    </w:p>
    <w:p w14:paraId="070B3944" w14:textId="193914AF" w:rsidR="00D57C50" w:rsidRDefault="00D57C50" w:rsidP="00BB0F28">
      <w:r>
        <w:t>Your tutor should have prepared your Raspberry Pi for you</w:t>
      </w:r>
      <w:r w:rsidR="00A10B34">
        <w:t xml:space="preserve"> and given you a bag of components</w:t>
      </w:r>
      <w:r>
        <w:t xml:space="preserve">. </w:t>
      </w:r>
      <w:r w:rsidR="00D53895">
        <w:t>Alternatively, y</w:t>
      </w:r>
      <w:r w:rsidR="00F82D72">
        <w:t xml:space="preserve">ou can download the files from: </w:t>
      </w:r>
      <w:hyperlink r:id="rId8" w:history="1">
        <w:r w:rsidR="00F82D72" w:rsidRPr="00F82D72">
          <w:rPr>
            <w:rStyle w:val="Hyperlink"/>
          </w:rPr>
          <w:t>cotswoldjam.org/tu</w:t>
        </w:r>
        <w:r w:rsidR="00F82D72" w:rsidRPr="00F82D72">
          <w:rPr>
            <w:rStyle w:val="Hyperlink"/>
          </w:rPr>
          <w:t>t</w:t>
        </w:r>
        <w:r w:rsidR="00F82D72" w:rsidRPr="00F82D72">
          <w:rPr>
            <w:rStyle w:val="Hyperlink"/>
          </w:rPr>
          <w:t>orials</w:t>
        </w:r>
      </w:hyperlink>
    </w:p>
    <w:p w14:paraId="070B3945" w14:textId="77777777" w:rsidR="00E83B42" w:rsidRDefault="008C3ECA" w:rsidP="008C3ECA">
      <w:pPr>
        <w:pStyle w:val="Heading1"/>
      </w:pPr>
      <w:r>
        <w:t>The electronics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2813"/>
        <w:gridCol w:w="6825"/>
      </w:tblGrid>
      <w:tr w:rsidR="0044009D" w14:paraId="2688269F" w14:textId="77777777" w:rsidTr="00164556">
        <w:trPr>
          <w:cantSplit/>
          <w:trHeight w:val="1247"/>
        </w:trPr>
        <w:tc>
          <w:tcPr>
            <w:tcW w:w="2813" w:type="dxa"/>
            <w:vAlign w:val="center"/>
          </w:tcPr>
          <w:p w14:paraId="59776E0E" w14:textId="72446B3C" w:rsidR="00181E1E" w:rsidRDefault="008D609F" w:rsidP="0062775E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drawing>
                <wp:inline distT="0" distB="0" distL="0" distR="0" wp14:anchorId="5C0D8CEB" wp14:editId="224B4A06">
                  <wp:extent cx="842683" cy="719145"/>
                  <wp:effectExtent l="0" t="0" r="0" b="5080"/>
                  <wp:docPr id="2" name="Picture 2" descr="http://www.reuk.co.uk/OtherImages/waterproof-ds18b20-temperature-sens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www.reuk.co.uk/OtherImages/waterproof-ds18b20-temperature-sens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1324" cy="752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25" w:type="dxa"/>
          </w:tcPr>
          <w:p w14:paraId="55C5F656" w14:textId="703D612B" w:rsidR="00181E1E" w:rsidRDefault="00164556" w:rsidP="008D609F">
            <w:r>
              <w:t xml:space="preserve">A </w:t>
            </w:r>
            <w:r w:rsidR="008D609F">
              <w:t>DS</w:t>
            </w:r>
            <w:r w:rsidR="008D609F">
              <w:rPr>
                <w:rStyle w:val="ircsu"/>
              </w:rPr>
              <w:t>18B20 waterproof temperature sensor. It has three wires at one end, and a metal sensor on the other end. This version is waterproof and the sensor can be dipped in water. A smaller, cheaper, non-waterproof version is also available.</w:t>
            </w:r>
          </w:p>
        </w:tc>
      </w:tr>
      <w:tr w:rsidR="00D902A6" w14:paraId="0DF72ECC" w14:textId="77777777" w:rsidTr="00164556">
        <w:trPr>
          <w:cantSplit/>
          <w:trHeight w:val="1247"/>
        </w:trPr>
        <w:tc>
          <w:tcPr>
            <w:tcW w:w="2813" w:type="dxa"/>
            <w:vAlign w:val="center"/>
          </w:tcPr>
          <w:p w14:paraId="60557FA4" w14:textId="48F73CA4" w:rsidR="008D609F" w:rsidRDefault="00FE643D" w:rsidP="0062775E">
            <w:pPr>
              <w:jc w:val="center"/>
              <w:rPr>
                <w:lang w:eastAsia="en-GB"/>
              </w:rPr>
            </w:pPr>
            <w:r w:rsidRPr="00FE643D">
              <w:rPr>
                <w:lang w:eastAsia="en-GB"/>
              </w:rPr>
              <w:drawing>
                <wp:inline distT="0" distB="0" distL="0" distR="0" wp14:anchorId="4FDE4854" wp14:editId="20456F43">
                  <wp:extent cx="972510" cy="72614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571" cy="76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25" w:type="dxa"/>
          </w:tcPr>
          <w:p w14:paraId="4B0EB309" w14:textId="06F4B26D" w:rsidR="008D609F" w:rsidRDefault="0032537E" w:rsidP="00D2616D">
            <w:r>
              <w:rPr>
                <w:lang w:eastAsia="en-GB"/>
              </w:rPr>
              <w:drawing>
                <wp:anchor distT="0" distB="0" distL="114300" distR="114300" simplePos="0" relativeHeight="251660288" behindDoc="0" locked="0" layoutInCell="1" allowOverlap="0" wp14:anchorId="26EEDA29" wp14:editId="4A334B61">
                  <wp:simplePos x="0" y="0"/>
                  <wp:positionH relativeFrom="column">
                    <wp:posOffset>3287395</wp:posOffset>
                  </wp:positionH>
                  <wp:positionV relativeFrom="paragraph">
                    <wp:posOffset>1270</wp:posOffset>
                  </wp:positionV>
                  <wp:extent cx="911225" cy="802640"/>
                  <wp:effectExtent l="0" t="0" r="3175" b="0"/>
                  <wp:wrapSquare wrapText="left"/>
                  <wp:docPr id="15" name="Picture 15" descr="\\BIGPENGUIN\FamilyLibrary\FamilyPhotos\Images\CotswoldJam\mini-breadboard-diagr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\\BIGPENGUIN\FamilyLibrary\FamilyPhotos\Images\CotswoldJam\mini-breadboard-diagram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225" cy="80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E643D">
              <w:t xml:space="preserve">A mini breadboard. This has a top and bottom section. All the points </w:t>
            </w:r>
            <w:r>
              <w:t xml:space="preserve">along each column in each section are </w:t>
            </w:r>
            <w:r w:rsidR="00D2616D">
              <w:t>joined</w:t>
            </w:r>
            <w:r>
              <w:t>, so we can make electrical connections</w:t>
            </w:r>
            <w:r w:rsidR="00D2616D">
              <w:t>.</w:t>
            </w:r>
          </w:p>
        </w:tc>
      </w:tr>
      <w:tr w:rsidR="0044009D" w14:paraId="5186CAE3" w14:textId="77777777" w:rsidTr="00164556">
        <w:trPr>
          <w:cantSplit/>
          <w:trHeight w:val="1247"/>
        </w:trPr>
        <w:tc>
          <w:tcPr>
            <w:tcW w:w="2813" w:type="dxa"/>
            <w:vAlign w:val="center"/>
          </w:tcPr>
          <w:p w14:paraId="34E1FC31" w14:textId="61187971" w:rsidR="0032537E" w:rsidRPr="00FE643D" w:rsidRDefault="0032537E" w:rsidP="0062775E">
            <w:pPr>
              <w:jc w:val="center"/>
              <w:rPr>
                <w:lang w:eastAsia="en-GB"/>
              </w:rPr>
            </w:pPr>
            <w:r w:rsidRPr="0032537E">
              <w:rPr>
                <w:lang w:eastAsia="en-GB"/>
              </w:rPr>
              <w:drawing>
                <wp:inline distT="0" distB="0" distL="0" distR="0" wp14:anchorId="02F7CC5B" wp14:editId="7A6D43E3">
                  <wp:extent cx="1487544" cy="684041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501" cy="69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25" w:type="dxa"/>
          </w:tcPr>
          <w:p w14:paraId="5C94BF96" w14:textId="43DE79E6" w:rsidR="0032537E" w:rsidRDefault="0044009D" w:rsidP="00B537CE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Three resistors. Check the coloured stripes - the two identical ones are 220 Ohms and the odd one out (with a blue stripe) is 4700 Ohms. The more Ohms, the more resistance </w:t>
            </w:r>
            <w:r w:rsidR="00D2616D">
              <w:rPr>
                <w:lang w:eastAsia="en-GB"/>
              </w:rPr>
              <w:t xml:space="preserve">to </w:t>
            </w:r>
            <w:r>
              <w:rPr>
                <w:lang w:eastAsia="en-GB"/>
              </w:rPr>
              <w:t>electricity.</w:t>
            </w:r>
            <w:r w:rsidR="00D902A6">
              <w:rPr>
                <w:lang w:eastAsia="en-GB"/>
              </w:rPr>
              <w:t xml:space="preserve"> Resistors can be placed either way around</w:t>
            </w:r>
            <w:r w:rsidR="00D2616D">
              <w:rPr>
                <w:lang w:eastAsia="en-GB"/>
              </w:rPr>
              <w:t>.</w:t>
            </w:r>
          </w:p>
        </w:tc>
      </w:tr>
      <w:tr w:rsidR="0044009D" w14:paraId="32267065" w14:textId="77777777" w:rsidTr="00164556">
        <w:trPr>
          <w:cantSplit/>
          <w:trHeight w:val="1247"/>
        </w:trPr>
        <w:tc>
          <w:tcPr>
            <w:tcW w:w="2813" w:type="dxa"/>
            <w:vAlign w:val="center"/>
          </w:tcPr>
          <w:p w14:paraId="60678691" w14:textId="40FCF9D6" w:rsidR="0044009D" w:rsidRPr="0032537E" w:rsidRDefault="0044009D" w:rsidP="0062775E">
            <w:pPr>
              <w:jc w:val="center"/>
              <w:rPr>
                <w:lang w:eastAsia="en-GB"/>
              </w:rPr>
            </w:pPr>
            <w:r w:rsidRPr="0044009D">
              <w:rPr>
                <w:lang w:eastAsia="en-GB"/>
              </w:rPr>
              <w:drawing>
                <wp:inline distT="0" distB="0" distL="0" distR="0" wp14:anchorId="4409606E" wp14:editId="79E24CE7">
                  <wp:extent cx="1281953" cy="943111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626" cy="975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25" w:type="dxa"/>
          </w:tcPr>
          <w:p w14:paraId="370FD822" w14:textId="77777777" w:rsidR="00D902A6" w:rsidRDefault="0044009D" w:rsidP="00D902A6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Red and blue LEDs. </w:t>
            </w:r>
            <w:r w:rsidR="00D902A6">
              <w:rPr>
                <w:lang w:eastAsia="en-GB"/>
              </w:rPr>
              <w:t>The short leg is the negative leg. There is also a flat side to the rim of the bulb; this will also indicate which side is negative.</w:t>
            </w:r>
          </w:p>
          <w:p w14:paraId="7EA24462" w14:textId="503FB501" w:rsidR="0044009D" w:rsidRDefault="00D902A6" w:rsidP="00D902A6">
            <w:pPr>
              <w:rPr>
                <w:lang w:eastAsia="en-GB"/>
              </w:rPr>
            </w:pPr>
            <w:r>
              <w:rPr>
                <w:lang w:eastAsia="en-GB"/>
              </w:rPr>
              <w:t>LEDs also need a small resistor to prevent them burning out. We will use a 220 Ohm resistor for each LED.</w:t>
            </w:r>
          </w:p>
        </w:tc>
      </w:tr>
      <w:tr w:rsidR="00D902A6" w14:paraId="1A83E28B" w14:textId="77777777" w:rsidTr="00164556">
        <w:trPr>
          <w:cantSplit/>
          <w:trHeight w:val="1247"/>
        </w:trPr>
        <w:tc>
          <w:tcPr>
            <w:tcW w:w="2813" w:type="dxa"/>
            <w:vAlign w:val="center"/>
          </w:tcPr>
          <w:p w14:paraId="2A13E9E7" w14:textId="62ED5AC8" w:rsidR="00D902A6" w:rsidRPr="0044009D" w:rsidRDefault="00D902A6" w:rsidP="0062775E">
            <w:pPr>
              <w:jc w:val="center"/>
              <w:rPr>
                <w:lang w:eastAsia="en-GB"/>
              </w:rPr>
            </w:pPr>
            <w:r w:rsidRPr="00D902A6">
              <w:rPr>
                <w:lang w:eastAsia="en-GB"/>
              </w:rPr>
              <w:drawing>
                <wp:inline distT="0" distB="0" distL="0" distR="0" wp14:anchorId="46C09175" wp14:editId="693FBACA">
                  <wp:extent cx="1075765" cy="714460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711" cy="72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25" w:type="dxa"/>
          </w:tcPr>
          <w:p w14:paraId="59F6185D" w14:textId="77777777" w:rsidR="00D902A6" w:rsidRDefault="00D902A6" w:rsidP="00D902A6">
            <w:pPr>
              <w:rPr>
                <w:lang w:eastAsia="en-GB"/>
              </w:rPr>
            </w:pPr>
            <w:r>
              <w:rPr>
                <w:lang w:eastAsia="en-GB"/>
              </w:rPr>
              <w:t>Jumper wires. You should have six male-to-female jumpers (sticky-outy at one end, inny at the other end) and one male-to-male jumper (outy at both ends).</w:t>
            </w:r>
          </w:p>
          <w:p w14:paraId="59011B5F" w14:textId="79DC1BBF" w:rsidR="00D2616D" w:rsidRDefault="00D2616D" w:rsidP="00D902A6">
            <w:pPr>
              <w:rPr>
                <w:lang w:eastAsia="en-GB"/>
              </w:rPr>
            </w:pPr>
            <w:r>
              <w:rPr>
                <w:lang w:eastAsia="en-GB"/>
              </w:rPr>
              <w:t>Your wires may be of many different colours.</w:t>
            </w:r>
          </w:p>
        </w:tc>
      </w:tr>
    </w:tbl>
    <w:p w14:paraId="00C6BA9D" w14:textId="7C827316" w:rsidR="008D609F" w:rsidRDefault="00C35D46" w:rsidP="00D902A6">
      <w:pPr>
        <w:pStyle w:val="Heading1"/>
      </w:pPr>
      <w:r w:rsidRPr="000211E8">
        <w:rPr>
          <w:lang w:eastAsia="en-GB"/>
        </w:rPr>
        <w:lastRenderedPageBreak/>
        <w:drawing>
          <wp:anchor distT="0" distB="0" distL="114300" distR="114300" simplePos="0" relativeHeight="251664384" behindDoc="0" locked="0" layoutInCell="1" allowOverlap="0" wp14:anchorId="79903763" wp14:editId="4D8B4BDE">
            <wp:simplePos x="0" y="0"/>
            <wp:positionH relativeFrom="column">
              <wp:posOffset>2242820</wp:posOffset>
            </wp:positionH>
            <wp:positionV relativeFrom="paragraph">
              <wp:posOffset>414020</wp:posOffset>
            </wp:positionV>
            <wp:extent cx="3880485" cy="2180590"/>
            <wp:effectExtent l="0" t="0" r="5715" b="0"/>
            <wp:wrapSquare wrapText="left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2A6">
        <w:t>The circuit</w:t>
      </w:r>
    </w:p>
    <w:p w14:paraId="216DDA95" w14:textId="5282BC66" w:rsidR="00D902A6" w:rsidRDefault="00D902A6" w:rsidP="008D609F">
      <w:r>
        <w:t>Place the components on the breadboard like this.</w:t>
      </w:r>
    </w:p>
    <w:p w14:paraId="32826AF2" w14:textId="68CECE79" w:rsidR="00D902A6" w:rsidRDefault="00D902A6" w:rsidP="008D609F">
      <w:r>
        <w:t>The LEDs have their negative connector (short leg, flat side) to the right, on the same column as the 220 Ohm resistors.</w:t>
      </w:r>
    </w:p>
    <w:p w14:paraId="07EC1F7A" w14:textId="41C82735" w:rsidR="00821EA0" w:rsidRDefault="00821EA0" w:rsidP="008D609F">
      <w:r>
        <w:t>The temperature sensor has three connectors:</w:t>
      </w:r>
    </w:p>
    <w:p w14:paraId="3694E7A2" w14:textId="6B8EE928" w:rsidR="00821EA0" w:rsidRDefault="00821EA0" w:rsidP="00821EA0">
      <w:pPr>
        <w:pStyle w:val="ListParagraph"/>
        <w:numPr>
          <w:ilvl w:val="0"/>
          <w:numId w:val="7"/>
        </w:numPr>
      </w:pPr>
      <w:r>
        <w:t>Grey (sometimes green or black) - Negative or Ground - should be on the left</w:t>
      </w:r>
    </w:p>
    <w:p w14:paraId="3CF2C4F7" w14:textId="1F10A6AB" w:rsidR="00821EA0" w:rsidRDefault="00821EA0" w:rsidP="00821EA0">
      <w:pPr>
        <w:pStyle w:val="ListParagraph"/>
        <w:numPr>
          <w:ilvl w:val="0"/>
          <w:numId w:val="7"/>
        </w:numPr>
      </w:pPr>
      <w:r>
        <w:t>Yellow (sometimes white) - Data - should be in the middle</w:t>
      </w:r>
    </w:p>
    <w:p w14:paraId="6BF3ADCE" w14:textId="0680A181" w:rsidR="00621FB4" w:rsidRDefault="00821EA0" w:rsidP="00821EA0">
      <w:pPr>
        <w:pStyle w:val="ListParagraph"/>
        <w:numPr>
          <w:ilvl w:val="0"/>
          <w:numId w:val="7"/>
        </w:numPr>
      </w:pPr>
      <w:r>
        <w:t>Red (sometimes brown) - Positive - should be on the right</w:t>
      </w:r>
    </w:p>
    <w:p w14:paraId="04F1FA61" w14:textId="77777777" w:rsidR="00C35D46" w:rsidRDefault="00C35D46" w:rsidP="00C35D46">
      <w:r>
        <w:t>The 4700 Ohm resistor crosses the columns between the temperature sensor's data connector (centre), and the positive connector (right).</w:t>
      </w:r>
      <w:bookmarkStart w:id="0" w:name="_GoBack"/>
      <w:bookmarkEnd w:id="0"/>
    </w:p>
    <w:p w14:paraId="29AED543" w14:textId="7C5F4620" w:rsidR="00621FB4" w:rsidRDefault="00621FB4" w:rsidP="00621FB4">
      <w:r>
        <w:t>Next, connect three male-to-female jumpers between the temperature sensor and the Raspberry Pi's GPIO pins.</w:t>
      </w:r>
    </w:p>
    <w:p w14:paraId="3B339A64" w14:textId="04C3D60F" w:rsidR="00621FB4" w:rsidRDefault="00621FB4" w:rsidP="00621FB4">
      <w:r>
        <w:t>Your jumper leads may be different colours. The author of this document is heavily colour-blind. What matters is that the wires go to the right places. Ignore the colours.</w:t>
      </w:r>
    </w:p>
    <w:p w14:paraId="70CD4DE4" w14:textId="1841E506" w:rsidR="00DB2218" w:rsidRDefault="00E73398" w:rsidP="008D609F">
      <w:r w:rsidRPr="00821EA0">
        <w:rPr>
          <w:lang w:eastAsia="en-GB"/>
        </w:rPr>
        <w:drawing>
          <wp:anchor distT="0" distB="0" distL="114300" distR="114300" simplePos="0" relativeHeight="251662336" behindDoc="0" locked="0" layoutInCell="1" allowOverlap="1" wp14:anchorId="6046AEA3" wp14:editId="57AD07CF">
            <wp:simplePos x="0" y="0"/>
            <wp:positionH relativeFrom="column">
              <wp:posOffset>-3175</wp:posOffset>
            </wp:positionH>
            <wp:positionV relativeFrom="paragraph">
              <wp:posOffset>-3810</wp:posOffset>
            </wp:positionV>
            <wp:extent cx="1998980" cy="2796540"/>
            <wp:effectExtent l="0" t="0" r="1270" b="3810"/>
            <wp:wrapSquare wrapText="right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3BA4">
        <w:rPr>
          <w:lang w:eastAsia="en-GB"/>
        </w:rPr>
        <w:drawing>
          <wp:anchor distT="0" distB="0" distL="114300" distR="114300" simplePos="0" relativeHeight="251663360" behindDoc="0" locked="0" layoutInCell="1" allowOverlap="0" wp14:anchorId="7C1A95C4" wp14:editId="497DD80A">
            <wp:simplePos x="0" y="0"/>
            <wp:positionH relativeFrom="column">
              <wp:posOffset>3508375</wp:posOffset>
            </wp:positionH>
            <wp:positionV relativeFrom="paragraph">
              <wp:posOffset>-3810</wp:posOffset>
            </wp:positionV>
            <wp:extent cx="2608580" cy="2608580"/>
            <wp:effectExtent l="0" t="0" r="1270" b="1270"/>
            <wp:wrapSquare wrapText="left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218">
        <w:t>Ground (negative) goes to pin 6 (GND).</w:t>
      </w:r>
    </w:p>
    <w:p w14:paraId="1E6F10A0" w14:textId="735439B6" w:rsidR="00DB2218" w:rsidRDefault="00DB2218" w:rsidP="008D609F">
      <w:r>
        <w:t>Data (middle connector) goes to pin 7 (GPIO4).</w:t>
      </w:r>
    </w:p>
    <w:p w14:paraId="0A6ECBCE" w14:textId="0537907A" w:rsidR="00DB2218" w:rsidRDefault="00DB2218" w:rsidP="008D609F">
      <w:r>
        <w:t>3.3v (positive) goes to pin 1.</w:t>
      </w:r>
    </w:p>
    <w:p w14:paraId="2B2A846C" w14:textId="10ED3C27" w:rsidR="00DB2218" w:rsidRDefault="00E73398" w:rsidP="008D609F">
      <w:r>
        <w:t>Note that pin numbers ("board numbers") and GPIO numbers ("BCM numbers" - Broadcom, the processor maker) are not the same. Check the diagram.</w:t>
      </w:r>
    </w:p>
    <w:p w14:paraId="006CCD97" w14:textId="1B4F4590" w:rsidR="00E73398" w:rsidRDefault="00E73398" w:rsidP="00E73398">
      <w:r w:rsidRPr="003359E5">
        <w:rPr>
          <w:lang w:eastAsia="en-GB"/>
        </w:rPr>
        <w:drawing>
          <wp:anchor distT="0" distB="0" distL="114300" distR="114300" simplePos="0" relativeHeight="251667456" behindDoc="0" locked="0" layoutInCell="1" allowOverlap="0" wp14:anchorId="31FEAEBF" wp14:editId="03F829AC">
            <wp:simplePos x="0" y="0"/>
            <wp:positionH relativeFrom="column">
              <wp:posOffset>3107055</wp:posOffset>
            </wp:positionH>
            <wp:positionV relativeFrom="paragraph">
              <wp:posOffset>1270</wp:posOffset>
            </wp:positionV>
            <wp:extent cx="3012440" cy="2052320"/>
            <wp:effectExtent l="0" t="0" r="0" b="5080"/>
            <wp:wrapSquare wrapText="left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Now connect the jumpers between the LEDs and the Raspberry Pi.</w:t>
      </w:r>
    </w:p>
    <w:p w14:paraId="6917CD8E" w14:textId="7CACF6DF" w:rsidR="00E73398" w:rsidRDefault="00E73398" w:rsidP="00E73398">
      <w:pPr>
        <w:spacing w:after="200" w:line="276" w:lineRule="auto"/>
      </w:pPr>
      <w:r>
        <w:t>A male-to-female jumper goes from the positive leg of the blue LED to pin 16 (GPIO23)</w:t>
      </w:r>
    </w:p>
    <w:p w14:paraId="278B912F" w14:textId="77777777" w:rsidR="00E73398" w:rsidRDefault="00E73398" w:rsidP="00032E24">
      <w:pPr>
        <w:spacing w:after="200" w:line="276" w:lineRule="auto"/>
      </w:pPr>
      <w:r>
        <w:t>Another male-to-female jumper goes from the positive leg of the red LED to pin 18 (GPIO24)</w:t>
      </w:r>
    </w:p>
    <w:p w14:paraId="4298B082" w14:textId="7F06161F" w:rsidR="00032E24" w:rsidRDefault="00032E24" w:rsidP="00032E24">
      <w:pPr>
        <w:spacing w:after="200" w:line="276" w:lineRule="auto"/>
      </w:pPr>
      <w:r>
        <w:t xml:space="preserve">A male-to-male jumper crosses between the </w:t>
      </w:r>
      <w:r w:rsidR="00F82D72">
        <w:t>resistors in the bottom section, and f</w:t>
      </w:r>
      <w:r>
        <w:t>inally, a male-to-female jumper goes from one of the resistors in the bottom section, to pin 14 (GND).</w:t>
      </w:r>
    </w:p>
    <w:p w14:paraId="7A634886" w14:textId="207ECEDC" w:rsidR="00032E24" w:rsidRDefault="00EF335A" w:rsidP="00EF335A">
      <w:pPr>
        <w:pStyle w:val="Heading1"/>
      </w:pPr>
      <w:r>
        <w:lastRenderedPageBreak/>
        <w:t>Configuring the Pi for 1-Wire Sensors</w:t>
      </w:r>
    </w:p>
    <w:p w14:paraId="4633F1C6" w14:textId="3BD29B66" w:rsidR="005C11D5" w:rsidRDefault="0052385F" w:rsidP="005C11D5">
      <w:r w:rsidRPr="005C11D5">
        <w:rPr>
          <w:lang w:eastAsia="en-GB"/>
        </w:rPr>
        <w:drawing>
          <wp:anchor distT="0" distB="0" distL="114300" distR="114300" simplePos="0" relativeHeight="251666432" behindDoc="0" locked="0" layoutInCell="1" allowOverlap="0" wp14:anchorId="2334395C" wp14:editId="7AAFD9F7">
            <wp:simplePos x="0" y="0"/>
            <wp:positionH relativeFrom="column">
              <wp:posOffset>-8890</wp:posOffset>
            </wp:positionH>
            <wp:positionV relativeFrom="paragraph">
              <wp:posOffset>67310</wp:posOffset>
            </wp:positionV>
            <wp:extent cx="3672205" cy="2235200"/>
            <wp:effectExtent l="0" t="0" r="4445" b="0"/>
            <wp:wrapSquare wrapText="right"/>
            <wp:docPr id="8" name="Picture 8" descr="C:\Users\andre_000\OneDrive\Documents\CJam\temperature\cjam-temp-1w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e_000\OneDrive\Documents\CJam\temperature\cjam-temp-1wir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1D5">
        <w:t>The temperature sensor uses a 1-Wire interface (positive and negative connectors, plus 1 data connector). We need to turn 1-Wire on.</w:t>
      </w:r>
    </w:p>
    <w:p w14:paraId="52002A9B" w14:textId="51CF189D" w:rsidR="005C11D5" w:rsidRDefault="005C11D5" w:rsidP="005C11D5">
      <w:r>
        <w:t xml:space="preserve">From the Raspberry Pi desktop, click </w:t>
      </w:r>
      <w:r w:rsidRPr="009D7B45">
        <w:rPr>
          <w:b/>
        </w:rPr>
        <w:t>Menu</w:t>
      </w:r>
      <w:r>
        <w:t xml:space="preserve"> - </w:t>
      </w:r>
      <w:r w:rsidRPr="009D7B45">
        <w:rPr>
          <w:b/>
        </w:rPr>
        <w:t>Preferences</w:t>
      </w:r>
      <w:r>
        <w:t xml:space="preserve"> - </w:t>
      </w:r>
      <w:r w:rsidRPr="009D7B45">
        <w:rPr>
          <w:b/>
        </w:rPr>
        <w:t>Raspberry Pi Configuration</w:t>
      </w:r>
      <w:r>
        <w:t>.</w:t>
      </w:r>
    </w:p>
    <w:p w14:paraId="6CE2316E" w14:textId="67E3EF09" w:rsidR="005C11D5" w:rsidRPr="005C11D5" w:rsidRDefault="005C11D5" w:rsidP="005C11D5">
      <w:r>
        <w:t xml:space="preserve">From the Configuration program, click the </w:t>
      </w:r>
      <w:r w:rsidRPr="009D7B45">
        <w:rPr>
          <w:b/>
        </w:rPr>
        <w:t>Interfaces</w:t>
      </w:r>
      <w:r>
        <w:t xml:space="preserve"> tab at the top. Then find the </w:t>
      </w:r>
      <w:r w:rsidRPr="009D7B45">
        <w:rPr>
          <w:b/>
        </w:rPr>
        <w:t>1-Wire</w:t>
      </w:r>
      <w:r>
        <w:t xml:space="preserve"> row and click </w:t>
      </w:r>
      <w:r w:rsidRPr="009D7B45">
        <w:rPr>
          <w:b/>
        </w:rPr>
        <w:t>Enabled</w:t>
      </w:r>
      <w:r>
        <w:t>. If it's already enabled, that's fine. If it wasn't already enabled, you will be asked to reboot the machine - make sure you reboot.</w:t>
      </w:r>
    </w:p>
    <w:p w14:paraId="7BBCD718" w14:textId="7837C94A" w:rsidR="00EF335A" w:rsidRDefault="00B573A4" w:rsidP="00EF335A">
      <w:pPr>
        <w:pStyle w:val="Heading1"/>
      </w:pPr>
      <w:r>
        <w:t>First p</w:t>
      </w:r>
      <w:r w:rsidR="00EF335A">
        <w:t>rogram</w:t>
      </w:r>
      <w:r>
        <w:t xml:space="preserve"> - taking the temperature</w:t>
      </w:r>
    </w:p>
    <w:p w14:paraId="4AE0B08C" w14:textId="6FFB9237" w:rsidR="005C11D5" w:rsidRDefault="005C11D5" w:rsidP="005C11D5">
      <w:pPr>
        <w:rPr>
          <w:color w:val="000000"/>
          <w:sz w:val="23"/>
          <w:szCs w:val="23"/>
        </w:rPr>
      </w:pPr>
      <w:r>
        <w:t xml:space="preserve">From the menu, select </w:t>
      </w:r>
      <w:r w:rsidRPr="009D7B45">
        <w:rPr>
          <w:b/>
        </w:rPr>
        <w:t>Programming</w:t>
      </w:r>
      <w:r>
        <w:t xml:space="preserve"> - </w:t>
      </w:r>
      <w:r w:rsidRPr="009D7B45">
        <w:rPr>
          <w:b/>
        </w:rPr>
        <w:t>Python 3</w:t>
      </w:r>
      <w:r>
        <w:t>.</w:t>
      </w:r>
      <w:r w:rsidRPr="00A20CCB"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 xml:space="preserve">Then use </w:t>
      </w:r>
      <w:r w:rsidRPr="009D7B45">
        <w:rPr>
          <w:b/>
          <w:color w:val="000000"/>
          <w:sz w:val="23"/>
          <w:szCs w:val="23"/>
        </w:rPr>
        <w:t>File</w:t>
      </w:r>
      <w:r>
        <w:rPr>
          <w:color w:val="000000"/>
          <w:sz w:val="23"/>
          <w:szCs w:val="23"/>
        </w:rPr>
        <w:t xml:space="preserve">, </w:t>
      </w:r>
      <w:r w:rsidRPr="009D7B45">
        <w:rPr>
          <w:b/>
          <w:color w:val="000000"/>
          <w:sz w:val="23"/>
          <w:szCs w:val="23"/>
        </w:rPr>
        <w:t>New Window</w:t>
      </w:r>
      <w:r>
        <w:rPr>
          <w:color w:val="000000"/>
          <w:sz w:val="23"/>
          <w:szCs w:val="23"/>
        </w:rPr>
        <w:t xml:space="preserve"> to create a new program</w:t>
      </w:r>
      <w:r w:rsidR="009D7B45">
        <w:rPr>
          <w:color w:val="000000"/>
          <w:sz w:val="23"/>
          <w:szCs w:val="23"/>
        </w:rPr>
        <w:t xml:space="preserve"> and type it in</w:t>
      </w:r>
      <w:r>
        <w:rPr>
          <w:color w:val="000000"/>
          <w:sz w:val="23"/>
          <w:szCs w:val="23"/>
        </w:rPr>
        <w:t>.</w:t>
      </w:r>
      <w:r>
        <w:rPr>
          <w:color w:val="000000"/>
          <w:sz w:val="23"/>
          <w:szCs w:val="23"/>
        </w:rPr>
        <w:t xml:space="preserve"> Alternatively you can load the ready-made program using </w:t>
      </w:r>
      <w:r w:rsidRPr="009D7B45">
        <w:rPr>
          <w:b/>
          <w:color w:val="000000"/>
          <w:sz w:val="23"/>
          <w:szCs w:val="23"/>
        </w:rPr>
        <w:t>File</w:t>
      </w:r>
      <w:r>
        <w:rPr>
          <w:color w:val="000000"/>
          <w:sz w:val="23"/>
          <w:szCs w:val="23"/>
        </w:rPr>
        <w:t xml:space="preserve">, </w:t>
      </w:r>
      <w:r w:rsidRPr="009D7B45">
        <w:rPr>
          <w:b/>
          <w:color w:val="000000"/>
          <w:sz w:val="23"/>
          <w:szCs w:val="23"/>
        </w:rPr>
        <w:t>Open</w:t>
      </w:r>
      <w:r>
        <w:rPr>
          <w:color w:val="000000"/>
          <w:sz w:val="23"/>
          <w:szCs w:val="23"/>
        </w:rPr>
        <w:t>, then scroll sid</w:t>
      </w:r>
      <w:r w:rsidR="009D7B45">
        <w:rPr>
          <w:color w:val="000000"/>
          <w:sz w:val="23"/>
          <w:szCs w:val="23"/>
        </w:rPr>
        <w:t xml:space="preserve">eways and double-click the </w:t>
      </w:r>
      <w:r w:rsidRPr="009D7B45">
        <w:rPr>
          <w:b/>
          <w:color w:val="000000"/>
          <w:sz w:val="23"/>
          <w:szCs w:val="23"/>
        </w:rPr>
        <w:t>python</w:t>
      </w:r>
      <w:r>
        <w:rPr>
          <w:color w:val="000000"/>
          <w:sz w:val="23"/>
          <w:szCs w:val="23"/>
        </w:rPr>
        <w:t xml:space="preserve"> folder</w:t>
      </w:r>
      <w:r w:rsidR="009D7B45">
        <w:rPr>
          <w:color w:val="000000"/>
          <w:sz w:val="23"/>
          <w:szCs w:val="23"/>
        </w:rPr>
        <w:t xml:space="preserve">, then double-click the </w:t>
      </w:r>
      <w:r w:rsidR="009D7B45" w:rsidRPr="009D7B45">
        <w:rPr>
          <w:b/>
          <w:color w:val="000000"/>
          <w:sz w:val="23"/>
          <w:szCs w:val="23"/>
        </w:rPr>
        <w:t>temperature</w:t>
      </w:r>
      <w:r w:rsidR="009D7B45">
        <w:rPr>
          <w:color w:val="000000"/>
          <w:sz w:val="23"/>
          <w:szCs w:val="23"/>
        </w:rPr>
        <w:t xml:space="preserve"> folder, then click </w:t>
      </w:r>
      <w:r w:rsidR="009D7B45" w:rsidRPr="009D7B45">
        <w:rPr>
          <w:b/>
          <w:color w:val="000000"/>
          <w:sz w:val="23"/>
          <w:szCs w:val="23"/>
        </w:rPr>
        <w:t>temp1.py</w:t>
      </w:r>
      <w:r w:rsidR="009D7B45">
        <w:rPr>
          <w:color w:val="000000"/>
          <w:sz w:val="23"/>
          <w:szCs w:val="23"/>
        </w:rPr>
        <w:t xml:space="preserve"> and </w:t>
      </w:r>
      <w:r w:rsidR="009D7B45" w:rsidRPr="009D7B45">
        <w:rPr>
          <w:b/>
          <w:color w:val="000000"/>
          <w:sz w:val="23"/>
          <w:szCs w:val="23"/>
        </w:rPr>
        <w:t>Open</w:t>
      </w:r>
      <w:r w:rsidR="009D7B45">
        <w:rPr>
          <w:color w:val="000000"/>
          <w:sz w:val="23"/>
          <w:szCs w:val="23"/>
        </w:rPr>
        <w:t>.</w:t>
      </w:r>
    </w:p>
    <w:p w14:paraId="2125389A" w14:textId="6C2A22DD" w:rsidR="00EB7E56" w:rsidRDefault="00EB7E56" w:rsidP="005C11D5">
      <w:pPr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t xml:space="preserve">When typing in the program, </w:t>
      </w:r>
      <w:r w:rsidRPr="0052385F">
        <w:rPr>
          <w:i/>
          <w:color w:val="000000"/>
          <w:sz w:val="23"/>
          <w:szCs w:val="23"/>
        </w:rPr>
        <w:t>make sure you put spaces where they're needed</w:t>
      </w:r>
      <w:r>
        <w:rPr>
          <w:color w:val="000000"/>
          <w:sz w:val="23"/>
          <w:szCs w:val="23"/>
        </w:rPr>
        <w:t xml:space="preserve"> at the start of lines. For example,</w:t>
      </w:r>
      <w:r w:rsidR="0052385F">
        <w:rPr>
          <w:color w:val="000000"/>
          <w:sz w:val="23"/>
          <w:szCs w:val="23"/>
        </w:rPr>
        <w:t xml:space="preserve"> two spaces</w:t>
      </w:r>
      <w:r>
        <w:rPr>
          <w:color w:val="000000"/>
          <w:sz w:val="23"/>
          <w:szCs w:val="23"/>
        </w:rPr>
        <w:t xml:space="preserve"> before </w:t>
      </w:r>
      <w:r w:rsidRPr="00EB7E56">
        <w:rPr>
          <w:b/>
          <w:color w:val="000000"/>
          <w:sz w:val="23"/>
          <w:szCs w:val="23"/>
        </w:rPr>
        <w:t>temp=readtemp.readtemp()</w:t>
      </w:r>
      <w:r w:rsidR="0052385F">
        <w:rPr>
          <w:b/>
          <w:color w:val="000000"/>
          <w:sz w:val="23"/>
          <w:szCs w:val="23"/>
        </w:rPr>
        <w:t xml:space="preserve"> </w:t>
      </w:r>
      <w:r w:rsidR="0052385F">
        <w:rPr>
          <w:color w:val="000000"/>
          <w:sz w:val="23"/>
          <w:szCs w:val="23"/>
        </w:rPr>
        <w:t>. Spaces must line up.</w:t>
      </w:r>
    </w:p>
    <w:p w14:paraId="350C1873" w14:textId="77777777" w:rsidR="009D7B45" w:rsidRPr="009D7B45" w:rsidRDefault="009D7B45" w:rsidP="009D7B45">
      <w:pPr>
        <w:pStyle w:val="Teletype"/>
      </w:pPr>
      <w:r w:rsidRPr="009D7B45">
        <w:t>import gpiozero, readtemp</w:t>
      </w:r>
    </w:p>
    <w:p w14:paraId="2C12B0B2" w14:textId="77777777" w:rsidR="009D7B45" w:rsidRPr="009D7B45" w:rsidRDefault="009D7B45" w:rsidP="009D7B45">
      <w:pPr>
        <w:pStyle w:val="Teletype"/>
      </w:pPr>
      <w:r w:rsidRPr="009D7B45">
        <w:t>from time import sleep</w:t>
      </w:r>
    </w:p>
    <w:p w14:paraId="0B1BFA23" w14:textId="77777777" w:rsidR="009D7B45" w:rsidRPr="009D7B45" w:rsidRDefault="009D7B45" w:rsidP="009D7B45">
      <w:pPr>
        <w:pStyle w:val="Teletype"/>
      </w:pPr>
      <w:r w:rsidRPr="009D7B45">
        <w:t>while True:</w:t>
      </w:r>
    </w:p>
    <w:p w14:paraId="4B57C16B" w14:textId="77777777" w:rsidR="009D7B45" w:rsidRPr="009D7B45" w:rsidRDefault="009D7B45" w:rsidP="009D7B45">
      <w:pPr>
        <w:pStyle w:val="Teletype"/>
      </w:pPr>
      <w:r w:rsidRPr="009D7B45">
        <w:t xml:space="preserve">  temp=readtemp.readtemp()</w:t>
      </w:r>
    </w:p>
    <w:p w14:paraId="2EF77665" w14:textId="77777777" w:rsidR="009D7B45" w:rsidRPr="009D7B45" w:rsidRDefault="009D7B45" w:rsidP="009D7B45">
      <w:pPr>
        <w:pStyle w:val="Teletype"/>
      </w:pPr>
      <w:r w:rsidRPr="009D7B45">
        <w:t xml:space="preserve">  print ( "Temp: {}c".format(temp) )</w:t>
      </w:r>
    </w:p>
    <w:p w14:paraId="6A3D72B9" w14:textId="344C1C8D" w:rsidR="009D7B45" w:rsidRDefault="009D7B45" w:rsidP="009D7B45">
      <w:pPr>
        <w:pStyle w:val="Teletype"/>
      </w:pPr>
      <w:r w:rsidRPr="009D7B45">
        <w:t xml:space="preserve">  sleep(0.1)</w:t>
      </w:r>
    </w:p>
    <w:p w14:paraId="76F23001" w14:textId="7D545603" w:rsidR="009D7B45" w:rsidRDefault="00B96FAD" w:rsidP="00B573A4">
      <w:r>
        <w:rPr>
          <w:color w:val="000000"/>
          <w:sz w:val="23"/>
          <w:szCs w:val="23"/>
        </w:rPr>
        <w:t>Run the program</w:t>
      </w:r>
      <w:r>
        <w:rPr>
          <w:color w:val="000000"/>
          <w:sz w:val="23"/>
          <w:szCs w:val="23"/>
        </w:rPr>
        <w:t xml:space="preserve"> by selecting </w:t>
      </w:r>
      <w:r w:rsidRPr="00B96FAD">
        <w:rPr>
          <w:b/>
          <w:color w:val="000000"/>
          <w:sz w:val="23"/>
          <w:szCs w:val="23"/>
        </w:rPr>
        <w:t>Run</w:t>
      </w:r>
      <w:r>
        <w:rPr>
          <w:color w:val="000000"/>
          <w:sz w:val="23"/>
          <w:szCs w:val="23"/>
        </w:rPr>
        <w:t xml:space="preserve"> menu, </w:t>
      </w:r>
      <w:r w:rsidRPr="00F82D72">
        <w:rPr>
          <w:b/>
          <w:color w:val="000000"/>
          <w:sz w:val="23"/>
          <w:szCs w:val="23"/>
        </w:rPr>
        <w:t>Run</w:t>
      </w:r>
      <w:r>
        <w:rPr>
          <w:color w:val="000000"/>
          <w:sz w:val="23"/>
          <w:szCs w:val="23"/>
        </w:rPr>
        <w:t xml:space="preserve"> </w:t>
      </w:r>
      <w:r w:rsidRPr="00B96FAD">
        <w:rPr>
          <w:b/>
          <w:color w:val="000000"/>
          <w:sz w:val="23"/>
          <w:szCs w:val="23"/>
        </w:rPr>
        <w:t>Module</w:t>
      </w:r>
      <w:r>
        <w:rPr>
          <w:color w:val="000000"/>
          <w:sz w:val="23"/>
          <w:szCs w:val="23"/>
        </w:rPr>
        <w:t>.</w:t>
      </w:r>
      <w:r>
        <w:rPr>
          <w:color w:val="000000"/>
          <w:sz w:val="23"/>
          <w:szCs w:val="23"/>
        </w:rPr>
        <w:t xml:space="preserve"> You should see some temperature readings! Try warming up the sensor by holding it tightly.</w:t>
      </w:r>
      <w:r w:rsidR="00B573A4">
        <w:rPr>
          <w:color w:val="000000"/>
          <w:sz w:val="23"/>
          <w:szCs w:val="23"/>
        </w:rPr>
        <w:t xml:space="preserve"> Stop the program by holding down the </w:t>
      </w:r>
      <w:r w:rsidR="00B573A4" w:rsidRPr="0051587D">
        <w:rPr>
          <w:b/>
          <w:color w:val="000000"/>
          <w:sz w:val="23"/>
          <w:szCs w:val="23"/>
        </w:rPr>
        <w:t>CTRL key</w:t>
      </w:r>
      <w:r w:rsidR="00B573A4">
        <w:rPr>
          <w:color w:val="000000"/>
          <w:sz w:val="23"/>
          <w:szCs w:val="23"/>
        </w:rPr>
        <w:t xml:space="preserve"> and pressing </w:t>
      </w:r>
      <w:r w:rsidR="00B573A4" w:rsidRPr="0051587D">
        <w:rPr>
          <w:b/>
          <w:color w:val="000000"/>
          <w:sz w:val="23"/>
          <w:szCs w:val="23"/>
        </w:rPr>
        <w:t>C</w:t>
      </w:r>
      <w:r w:rsidR="00B573A4">
        <w:rPr>
          <w:color w:val="000000"/>
          <w:sz w:val="23"/>
          <w:szCs w:val="23"/>
        </w:rPr>
        <w:t>.</w:t>
      </w:r>
    </w:p>
    <w:p w14:paraId="21A5B4DF" w14:textId="492CD4FB" w:rsidR="005C11D5" w:rsidRDefault="009D7B45" w:rsidP="005C11D5">
      <w:pPr>
        <w:rPr>
          <w:color w:val="000000"/>
          <w:sz w:val="23"/>
          <w:szCs w:val="23"/>
        </w:rPr>
      </w:pPr>
      <w:r>
        <w:rPr>
          <w:b/>
          <w:color w:val="000000"/>
          <w:sz w:val="23"/>
          <w:szCs w:val="23"/>
        </w:rPr>
        <w:t>i</w:t>
      </w:r>
      <w:r w:rsidRPr="009D7B45">
        <w:rPr>
          <w:b/>
          <w:color w:val="000000"/>
          <w:sz w:val="23"/>
          <w:szCs w:val="23"/>
        </w:rPr>
        <w:t xml:space="preserve">mport </w:t>
      </w:r>
      <w:r>
        <w:rPr>
          <w:color w:val="000000"/>
          <w:sz w:val="23"/>
          <w:szCs w:val="23"/>
        </w:rPr>
        <w:t xml:space="preserve">teaches the computer about new things, using small programs that other people have written. We use the word "library" to decribe this. </w:t>
      </w:r>
      <w:r w:rsidRPr="009D7B45">
        <w:rPr>
          <w:b/>
          <w:color w:val="000000"/>
          <w:sz w:val="23"/>
          <w:szCs w:val="23"/>
        </w:rPr>
        <w:t>gpiozero</w:t>
      </w:r>
      <w:r>
        <w:rPr>
          <w:color w:val="000000"/>
          <w:sz w:val="23"/>
          <w:szCs w:val="23"/>
        </w:rPr>
        <w:t xml:space="preserve"> is a library that makes the GPIO pins easy to use. </w:t>
      </w:r>
      <w:r w:rsidRPr="009D7B45">
        <w:rPr>
          <w:b/>
          <w:color w:val="000000"/>
          <w:sz w:val="23"/>
          <w:szCs w:val="23"/>
        </w:rPr>
        <w:t>readtemp</w:t>
      </w:r>
      <w:r>
        <w:rPr>
          <w:color w:val="000000"/>
          <w:sz w:val="23"/>
          <w:szCs w:val="23"/>
        </w:rPr>
        <w:t xml:space="preserve"> is a library that makes the temperature sensor easy to use. We also import the </w:t>
      </w:r>
      <w:r w:rsidRPr="009D7B45">
        <w:rPr>
          <w:b/>
          <w:color w:val="000000"/>
          <w:sz w:val="23"/>
          <w:szCs w:val="23"/>
        </w:rPr>
        <w:t>sleep</w:t>
      </w:r>
      <w:r>
        <w:rPr>
          <w:color w:val="000000"/>
          <w:sz w:val="23"/>
          <w:szCs w:val="23"/>
        </w:rPr>
        <w:t xml:space="preserve"> command from the </w:t>
      </w:r>
      <w:r w:rsidRPr="009D7B45">
        <w:rPr>
          <w:b/>
          <w:color w:val="000000"/>
          <w:sz w:val="23"/>
          <w:szCs w:val="23"/>
        </w:rPr>
        <w:t>time</w:t>
      </w:r>
      <w:r>
        <w:rPr>
          <w:color w:val="000000"/>
          <w:sz w:val="23"/>
          <w:szCs w:val="23"/>
        </w:rPr>
        <w:t xml:space="preserve"> library.</w:t>
      </w:r>
    </w:p>
    <w:p w14:paraId="57F39000" w14:textId="77C0C6C4" w:rsidR="009D7B45" w:rsidRDefault="009D7B45" w:rsidP="005C11D5">
      <w:r>
        <w:rPr>
          <w:b/>
        </w:rPr>
        <w:t xml:space="preserve">while True: </w:t>
      </w:r>
      <w:r>
        <w:t>repeats a section forever (keep going while… always!)</w:t>
      </w:r>
    </w:p>
    <w:p w14:paraId="399646F6" w14:textId="6886DDFB" w:rsidR="00EB7E56" w:rsidRDefault="00EB7E56" w:rsidP="005C11D5">
      <w:r w:rsidRPr="00EB7E56">
        <w:rPr>
          <w:b/>
          <w:color w:val="000000"/>
          <w:sz w:val="23"/>
          <w:szCs w:val="23"/>
        </w:rPr>
        <w:t>temp=readtemp.readtemp()</w:t>
      </w:r>
      <w:r>
        <w:rPr>
          <w:color w:val="000000"/>
          <w:sz w:val="23"/>
          <w:szCs w:val="23"/>
        </w:rPr>
        <w:t xml:space="preserve"> reads the temperature from the sensor, and places the value in Celcius into the variable named </w:t>
      </w:r>
      <w:r w:rsidRPr="00EB7E56">
        <w:rPr>
          <w:b/>
          <w:color w:val="000000"/>
          <w:sz w:val="23"/>
          <w:szCs w:val="23"/>
        </w:rPr>
        <w:t>temp</w:t>
      </w:r>
      <w:r>
        <w:rPr>
          <w:color w:val="000000"/>
          <w:sz w:val="23"/>
          <w:szCs w:val="23"/>
        </w:rPr>
        <w:t xml:space="preserve"> . Variables are like boxes which can hold numbers or words.</w:t>
      </w:r>
    </w:p>
    <w:p w14:paraId="36E18810" w14:textId="1304E996" w:rsidR="009D7B45" w:rsidRDefault="009D7B45" w:rsidP="005C11D5">
      <w:r>
        <w:rPr>
          <w:b/>
        </w:rPr>
        <w:t>print</w:t>
      </w:r>
      <w:r>
        <w:t xml:space="preserve"> outputs information to the screen. In this case, a temperature reading.</w:t>
      </w:r>
    </w:p>
    <w:p w14:paraId="3E81E939" w14:textId="0D6A11D7" w:rsidR="009D7B45" w:rsidRDefault="009D7B45" w:rsidP="005C11D5">
      <w:r w:rsidRPr="009D7B45">
        <w:rPr>
          <w:b/>
        </w:rPr>
        <w:t xml:space="preserve">sleep </w:t>
      </w:r>
      <w:r w:rsidR="00B96FAD">
        <w:t>waits for a number of seconds. We leave a gap of 0.1 of a second between readings. However, readings also take a moment, so the loop doesn't go too fast.</w:t>
      </w:r>
    </w:p>
    <w:p w14:paraId="014FE9E3" w14:textId="77777777" w:rsidR="00EB7E56" w:rsidRDefault="00EB7E56">
      <w:pPr>
        <w:spacing w:after="200" w:line="276" w:lineRule="auto"/>
        <w:rPr>
          <w:sz w:val="48"/>
          <w:szCs w:val="48"/>
        </w:rPr>
      </w:pPr>
      <w:r>
        <w:br w:type="page"/>
      </w:r>
    </w:p>
    <w:p w14:paraId="393B27B8" w14:textId="18FEC81E" w:rsidR="00B573A4" w:rsidRDefault="00B573A4" w:rsidP="00B573A4">
      <w:pPr>
        <w:pStyle w:val="Heading1"/>
      </w:pPr>
      <w:r>
        <w:lastRenderedPageBreak/>
        <w:t xml:space="preserve">Second program - lighting the </w:t>
      </w:r>
      <w:r w:rsidR="000F61C4">
        <w:t>LEDs</w:t>
      </w:r>
    </w:p>
    <w:p w14:paraId="525F78CA" w14:textId="3FEA671B" w:rsidR="00B573A4" w:rsidRPr="00B573A4" w:rsidRDefault="00B573A4" w:rsidP="00B573A4">
      <w:r>
        <w:t xml:space="preserve">Change the program, or load in the </w:t>
      </w:r>
      <w:r w:rsidRPr="00B573A4">
        <w:rPr>
          <w:b/>
        </w:rPr>
        <w:t>temp2.py</w:t>
      </w:r>
      <w:r>
        <w:t xml:space="preserve"> file:</w:t>
      </w:r>
    </w:p>
    <w:p w14:paraId="5688C55E" w14:textId="77777777" w:rsidR="00B573A4" w:rsidRPr="00B573A4" w:rsidRDefault="00B573A4" w:rsidP="00B573A4">
      <w:pPr>
        <w:pStyle w:val="Teletype"/>
      </w:pPr>
      <w:r w:rsidRPr="00B573A4">
        <w:t>import gpiozero, readtemp</w:t>
      </w:r>
    </w:p>
    <w:p w14:paraId="58089BF6" w14:textId="77777777" w:rsidR="00B573A4" w:rsidRPr="00B573A4" w:rsidRDefault="00B573A4" w:rsidP="00B573A4">
      <w:pPr>
        <w:pStyle w:val="Teletype"/>
      </w:pPr>
      <w:r w:rsidRPr="00B573A4">
        <w:t>from time import sleep</w:t>
      </w:r>
    </w:p>
    <w:p w14:paraId="5736C68A" w14:textId="77777777" w:rsidR="00B573A4" w:rsidRDefault="00B573A4" w:rsidP="00B573A4">
      <w:pPr>
        <w:pStyle w:val="Teletype"/>
      </w:pPr>
    </w:p>
    <w:p w14:paraId="137A4517" w14:textId="115DD165" w:rsidR="00B573A4" w:rsidRPr="00B573A4" w:rsidRDefault="00B573A4" w:rsidP="00B573A4">
      <w:pPr>
        <w:pStyle w:val="Teletype"/>
      </w:pPr>
      <w:r w:rsidRPr="00B573A4">
        <w:t>cold=22</w:t>
      </w:r>
    </w:p>
    <w:p w14:paraId="54B9418C" w14:textId="77777777" w:rsidR="00B573A4" w:rsidRPr="00B573A4" w:rsidRDefault="00B573A4" w:rsidP="00B573A4">
      <w:pPr>
        <w:pStyle w:val="Teletype"/>
      </w:pPr>
      <w:r w:rsidRPr="00B573A4">
        <w:t>hot=32</w:t>
      </w:r>
    </w:p>
    <w:p w14:paraId="74427F30" w14:textId="77777777" w:rsidR="00B573A4" w:rsidRPr="00B573A4" w:rsidRDefault="00B573A4" w:rsidP="00B573A4">
      <w:pPr>
        <w:pStyle w:val="Teletype"/>
      </w:pPr>
      <w:r w:rsidRPr="00B573A4">
        <w:t>blueled=gpiozero.PWMLED(23)</w:t>
      </w:r>
    </w:p>
    <w:p w14:paraId="3616419C" w14:textId="77777777" w:rsidR="00B573A4" w:rsidRPr="00B573A4" w:rsidRDefault="00B573A4" w:rsidP="00B573A4">
      <w:pPr>
        <w:pStyle w:val="Teletype"/>
      </w:pPr>
      <w:r w:rsidRPr="00B573A4">
        <w:t>redled=gpiozero.PWMLED(24)</w:t>
      </w:r>
    </w:p>
    <w:p w14:paraId="7277D930" w14:textId="77777777" w:rsidR="00B573A4" w:rsidRPr="00B573A4" w:rsidRDefault="00B573A4" w:rsidP="00B573A4">
      <w:pPr>
        <w:pStyle w:val="Teletype"/>
      </w:pPr>
      <w:r w:rsidRPr="00B573A4">
        <w:t>blueled.on()</w:t>
      </w:r>
    </w:p>
    <w:p w14:paraId="7AD40510" w14:textId="77777777" w:rsidR="00B573A4" w:rsidRPr="00B573A4" w:rsidRDefault="00B573A4" w:rsidP="00B573A4">
      <w:pPr>
        <w:pStyle w:val="Teletype"/>
      </w:pPr>
      <w:r w:rsidRPr="00B573A4">
        <w:t>redled.on()</w:t>
      </w:r>
    </w:p>
    <w:p w14:paraId="3C1701F9" w14:textId="77777777" w:rsidR="00B573A4" w:rsidRDefault="00B573A4" w:rsidP="00B573A4">
      <w:pPr>
        <w:pStyle w:val="Teletype"/>
      </w:pPr>
    </w:p>
    <w:p w14:paraId="6BCFE7C0" w14:textId="174B3AAF" w:rsidR="00B573A4" w:rsidRPr="00B573A4" w:rsidRDefault="00B573A4" w:rsidP="00B573A4">
      <w:pPr>
        <w:pStyle w:val="Teletype"/>
      </w:pPr>
      <w:r w:rsidRPr="00B573A4">
        <w:t>while True:</w:t>
      </w:r>
    </w:p>
    <w:p w14:paraId="2647164A" w14:textId="77777777" w:rsidR="00B573A4" w:rsidRPr="00B573A4" w:rsidRDefault="00B573A4" w:rsidP="00B573A4">
      <w:pPr>
        <w:pStyle w:val="Teletype"/>
      </w:pPr>
      <w:r w:rsidRPr="00B573A4">
        <w:t xml:space="preserve">  temp=readtemp.readtemp()</w:t>
      </w:r>
    </w:p>
    <w:p w14:paraId="102ECC7C" w14:textId="77777777" w:rsidR="00B573A4" w:rsidRPr="00B573A4" w:rsidRDefault="00B573A4" w:rsidP="00B573A4">
      <w:pPr>
        <w:pStyle w:val="Teletype"/>
      </w:pPr>
    </w:p>
    <w:p w14:paraId="0E408919" w14:textId="77777777" w:rsidR="00B573A4" w:rsidRPr="00B573A4" w:rsidRDefault="00B573A4" w:rsidP="00B573A4">
      <w:pPr>
        <w:pStyle w:val="Teletype"/>
      </w:pPr>
      <w:r w:rsidRPr="00B573A4">
        <w:t xml:space="preserve">  hotness=(temp-cold)/(hot-cold)</w:t>
      </w:r>
    </w:p>
    <w:p w14:paraId="5CD8408C" w14:textId="77777777" w:rsidR="00B573A4" w:rsidRPr="00B573A4" w:rsidRDefault="00B573A4" w:rsidP="00B573A4">
      <w:pPr>
        <w:pStyle w:val="Teletype"/>
      </w:pPr>
      <w:r w:rsidRPr="00B573A4">
        <w:t xml:space="preserve">  if hotness&gt;1:</w:t>
      </w:r>
    </w:p>
    <w:p w14:paraId="6F312B19" w14:textId="77777777" w:rsidR="00B573A4" w:rsidRPr="00B573A4" w:rsidRDefault="00B573A4" w:rsidP="00B573A4">
      <w:pPr>
        <w:pStyle w:val="Teletype"/>
      </w:pPr>
      <w:r w:rsidRPr="00B573A4">
        <w:t xml:space="preserve">    hotness=1</w:t>
      </w:r>
    </w:p>
    <w:p w14:paraId="4C4F6208" w14:textId="77777777" w:rsidR="00B573A4" w:rsidRPr="00B573A4" w:rsidRDefault="00B573A4" w:rsidP="00B573A4">
      <w:pPr>
        <w:pStyle w:val="Teletype"/>
      </w:pPr>
      <w:r w:rsidRPr="00B573A4">
        <w:t xml:space="preserve">  if hotness&lt;0:</w:t>
      </w:r>
    </w:p>
    <w:p w14:paraId="1C70A1CD" w14:textId="77777777" w:rsidR="00B573A4" w:rsidRPr="00B573A4" w:rsidRDefault="00B573A4" w:rsidP="00B573A4">
      <w:pPr>
        <w:pStyle w:val="Teletype"/>
      </w:pPr>
      <w:r w:rsidRPr="00B573A4">
        <w:t xml:space="preserve">    hotness=0</w:t>
      </w:r>
    </w:p>
    <w:p w14:paraId="27FC0799" w14:textId="77777777" w:rsidR="00B573A4" w:rsidRPr="00B573A4" w:rsidRDefault="00B573A4" w:rsidP="00B573A4">
      <w:pPr>
        <w:pStyle w:val="Teletype"/>
      </w:pPr>
      <w:r w:rsidRPr="00B573A4">
        <w:t xml:space="preserve">  print ( "Temp: {}c - Hotness {}".format(temp,hotness) )</w:t>
      </w:r>
    </w:p>
    <w:p w14:paraId="0ABC2F0F" w14:textId="77777777" w:rsidR="00B573A4" w:rsidRPr="00B573A4" w:rsidRDefault="00B573A4" w:rsidP="00B573A4">
      <w:pPr>
        <w:pStyle w:val="Teletype"/>
      </w:pPr>
    </w:p>
    <w:p w14:paraId="154BC348" w14:textId="77777777" w:rsidR="00B573A4" w:rsidRPr="00B573A4" w:rsidRDefault="00B573A4" w:rsidP="00B573A4">
      <w:pPr>
        <w:pStyle w:val="Teletype"/>
      </w:pPr>
      <w:r w:rsidRPr="00B573A4">
        <w:t xml:space="preserve">  blueled.value=1-hotness</w:t>
      </w:r>
    </w:p>
    <w:p w14:paraId="168F5815" w14:textId="77777777" w:rsidR="00B573A4" w:rsidRPr="00B573A4" w:rsidRDefault="00B573A4" w:rsidP="00B573A4">
      <w:pPr>
        <w:pStyle w:val="Teletype"/>
      </w:pPr>
      <w:r w:rsidRPr="00B573A4">
        <w:t xml:space="preserve">  redled.value=hotness</w:t>
      </w:r>
    </w:p>
    <w:p w14:paraId="2420D1EA" w14:textId="4793BCB7" w:rsidR="00B96FAD" w:rsidRDefault="00B573A4" w:rsidP="00B573A4">
      <w:pPr>
        <w:pStyle w:val="Teletype"/>
      </w:pPr>
      <w:r w:rsidRPr="00B573A4">
        <w:t xml:space="preserve">  sleep(0.1)</w:t>
      </w:r>
    </w:p>
    <w:p w14:paraId="392CE929" w14:textId="471F62F2" w:rsidR="0051587D" w:rsidRPr="0051587D" w:rsidRDefault="0051587D" w:rsidP="00B573A4">
      <w:pPr>
        <w:rPr>
          <w:b/>
        </w:rPr>
      </w:pPr>
      <w:r>
        <w:rPr>
          <w:color w:val="000000"/>
          <w:sz w:val="23"/>
          <w:szCs w:val="23"/>
        </w:rPr>
        <w:t xml:space="preserve">Run the program by selecting </w:t>
      </w:r>
      <w:r w:rsidRPr="00B96FAD">
        <w:rPr>
          <w:b/>
          <w:color w:val="000000"/>
          <w:sz w:val="23"/>
          <w:szCs w:val="23"/>
        </w:rPr>
        <w:t>Run</w:t>
      </w:r>
      <w:r>
        <w:rPr>
          <w:color w:val="000000"/>
          <w:sz w:val="23"/>
          <w:szCs w:val="23"/>
        </w:rPr>
        <w:t xml:space="preserve"> menu, </w:t>
      </w:r>
      <w:r w:rsidRPr="00F82D72">
        <w:rPr>
          <w:b/>
          <w:color w:val="000000"/>
          <w:sz w:val="23"/>
          <w:szCs w:val="23"/>
        </w:rPr>
        <w:t>Run</w:t>
      </w:r>
      <w:r>
        <w:rPr>
          <w:color w:val="000000"/>
          <w:sz w:val="23"/>
          <w:szCs w:val="23"/>
        </w:rPr>
        <w:t xml:space="preserve"> </w:t>
      </w:r>
      <w:r w:rsidRPr="00B96FAD">
        <w:rPr>
          <w:b/>
          <w:color w:val="000000"/>
          <w:sz w:val="23"/>
          <w:szCs w:val="23"/>
        </w:rPr>
        <w:t>Module</w:t>
      </w:r>
      <w:r>
        <w:rPr>
          <w:color w:val="000000"/>
          <w:sz w:val="23"/>
          <w:szCs w:val="23"/>
        </w:rPr>
        <w:t>.</w:t>
      </w:r>
      <w:r>
        <w:rPr>
          <w:color w:val="000000"/>
          <w:sz w:val="23"/>
          <w:szCs w:val="23"/>
        </w:rPr>
        <w:t xml:space="preserve"> The red and blue LEDs will change their brightness depending on the temperature! </w:t>
      </w:r>
      <w:r w:rsidR="00F82D72">
        <w:rPr>
          <w:color w:val="000000"/>
          <w:sz w:val="23"/>
          <w:szCs w:val="23"/>
        </w:rPr>
        <w:t xml:space="preserve">Stop the program </w:t>
      </w:r>
      <w:r w:rsidR="00173315">
        <w:rPr>
          <w:color w:val="000000"/>
          <w:sz w:val="23"/>
          <w:szCs w:val="23"/>
        </w:rPr>
        <w:t xml:space="preserve">with </w:t>
      </w:r>
      <w:r w:rsidR="00173315" w:rsidRPr="00173315">
        <w:rPr>
          <w:b/>
          <w:color w:val="000000"/>
          <w:sz w:val="23"/>
          <w:szCs w:val="23"/>
        </w:rPr>
        <w:t>CTRL-C</w:t>
      </w:r>
      <w:r w:rsidR="00173315">
        <w:rPr>
          <w:color w:val="000000"/>
          <w:sz w:val="23"/>
          <w:szCs w:val="23"/>
        </w:rPr>
        <w:t xml:space="preserve"> and try </w:t>
      </w:r>
      <w:r>
        <w:rPr>
          <w:color w:val="000000"/>
          <w:sz w:val="23"/>
          <w:szCs w:val="23"/>
        </w:rPr>
        <w:t xml:space="preserve">changing the values of </w:t>
      </w:r>
      <w:r w:rsidRPr="0051587D">
        <w:rPr>
          <w:b/>
          <w:color w:val="000000"/>
          <w:sz w:val="23"/>
          <w:szCs w:val="23"/>
        </w:rPr>
        <w:t>cold</w:t>
      </w:r>
      <w:r>
        <w:rPr>
          <w:color w:val="000000"/>
          <w:sz w:val="23"/>
          <w:szCs w:val="23"/>
        </w:rPr>
        <w:t xml:space="preserve"> and </w:t>
      </w:r>
      <w:r w:rsidRPr="0051587D">
        <w:rPr>
          <w:b/>
          <w:color w:val="000000"/>
          <w:sz w:val="23"/>
          <w:szCs w:val="23"/>
        </w:rPr>
        <w:t>hot</w:t>
      </w:r>
      <w:r>
        <w:rPr>
          <w:color w:val="000000"/>
          <w:sz w:val="23"/>
          <w:szCs w:val="23"/>
        </w:rPr>
        <w:t xml:space="preserve"> .</w:t>
      </w:r>
      <w:r w:rsidR="000F61C4">
        <w:rPr>
          <w:color w:val="000000"/>
          <w:sz w:val="23"/>
          <w:szCs w:val="23"/>
        </w:rPr>
        <w:t xml:space="preserve"> Body temperature is about 37,</w:t>
      </w:r>
      <w:r w:rsidR="00173315">
        <w:rPr>
          <w:color w:val="000000"/>
          <w:sz w:val="23"/>
          <w:szCs w:val="23"/>
        </w:rPr>
        <w:t xml:space="preserve"> a</w:t>
      </w:r>
      <w:r w:rsidR="000F61C4">
        <w:rPr>
          <w:color w:val="000000"/>
          <w:sz w:val="23"/>
          <w:szCs w:val="23"/>
        </w:rPr>
        <w:t>n ice cube is 0 and a typical room temperature is 22 degrees celcius.</w:t>
      </w:r>
    </w:p>
    <w:p w14:paraId="09BB8D27" w14:textId="7444DE29" w:rsidR="00B573A4" w:rsidRDefault="0051587D" w:rsidP="00B573A4">
      <w:r w:rsidRPr="0051587D">
        <w:rPr>
          <w:b/>
        </w:rPr>
        <w:t>gpiozero.PWMLED</w:t>
      </w:r>
      <w:r w:rsidRPr="0051587D">
        <w:rPr>
          <w:b/>
        </w:rPr>
        <w:t xml:space="preserve"> </w:t>
      </w:r>
      <w:r w:rsidR="00F82D72">
        <w:t xml:space="preserve">tells the computer that we have an LED connected, and that we will change the brightness using Pulse Width Modulation - </w:t>
      </w:r>
      <w:r w:rsidR="00B3435C">
        <w:t>flashing</w:t>
      </w:r>
      <w:r w:rsidR="00F82D72">
        <w:t xml:space="preserve"> it on and off very quickly!</w:t>
      </w:r>
    </w:p>
    <w:p w14:paraId="58857343" w14:textId="48035471" w:rsidR="00F82D72" w:rsidRDefault="00F82D72" w:rsidP="00B573A4">
      <w:r>
        <w:t xml:space="preserve">We set the brightness to a level </w:t>
      </w:r>
      <w:r w:rsidR="00B3435C">
        <w:t>(</w:t>
      </w:r>
      <w:r w:rsidR="00B3435C" w:rsidRPr="00B3435C">
        <w:rPr>
          <w:b/>
        </w:rPr>
        <w:t>hotness</w:t>
      </w:r>
      <w:r w:rsidR="00B3435C">
        <w:t xml:space="preserve">) </w:t>
      </w:r>
      <w:r>
        <w:t xml:space="preserve">depending on the temperature between </w:t>
      </w:r>
      <w:r w:rsidRPr="00F82D72">
        <w:rPr>
          <w:b/>
        </w:rPr>
        <w:t>cold</w:t>
      </w:r>
      <w:r>
        <w:t xml:space="preserve"> and </w:t>
      </w:r>
      <w:r w:rsidRPr="00F82D72">
        <w:rPr>
          <w:b/>
        </w:rPr>
        <w:t>hot</w:t>
      </w:r>
      <w:r>
        <w:t xml:space="preserve"> . If the temperature is </w:t>
      </w:r>
      <w:r>
        <w:rPr>
          <w:b/>
        </w:rPr>
        <w:t>hot</w:t>
      </w:r>
      <w:r>
        <w:t xml:space="preserve"> or above, only red lights up</w:t>
      </w:r>
      <w:r w:rsidR="00B3435C">
        <w:t xml:space="preserve"> (</w:t>
      </w:r>
      <w:r w:rsidR="00B3435C" w:rsidRPr="00B3435C">
        <w:rPr>
          <w:b/>
        </w:rPr>
        <w:t>hotness</w:t>
      </w:r>
      <w:r w:rsidR="00B3435C">
        <w:t xml:space="preserve"> is set to 1)</w:t>
      </w:r>
      <w:r>
        <w:t xml:space="preserve">. If it's </w:t>
      </w:r>
      <w:r>
        <w:rPr>
          <w:b/>
        </w:rPr>
        <w:t>cold</w:t>
      </w:r>
      <w:r>
        <w:t xml:space="preserve"> or below, only blue</w:t>
      </w:r>
      <w:r w:rsidR="00B3435C">
        <w:t xml:space="preserve"> (</w:t>
      </w:r>
      <w:r w:rsidR="00B3435C" w:rsidRPr="00B3435C">
        <w:rPr>
          <w:b/>
        </w:rPr>
        <w:t>hotness</w:t>
      </w:r>
      <w:r w:rsidR="00B3435C">
        <w:t xml:space="preserve"> is set to 0)</w:t>
      </w:r>
      <w:r>
        <w:t xml:space="preserve">. If it's in between, the brightness of blue and red will be dim or bright depending on </w:t>
      </w:r>
      <w:r w:rsidR="00B3435C">
        <w:t xml:space="preserve">temperature - that's the maths that does </w:t>
      </w:r>
      <w:r w:rsidR="00B3435C" w:rsidRPr="000F61C4">
        <w:rPr>
          <w:b/>
        </w:rPr>
        <w:t>(temp-cold)</w:t>
      </w:r>
      <w:r w:rsidR="00B3435C">
        <w:t xml:space="preserve"> divided by </w:t>
      </w:r>
      <w:r w:rsidR="00B3435C" w:rsidRPr="000F61C4">
        <w:rPr>
          <w:b/>
        </w:rPr>
        <w:t>(hot-cold)</w:t>
      </w:r>
      <w:r w:rsidR="00B3435C">
        <w:t>. Try work</w:t>
      </w:r>
      <w:r w:rsidR="000F61C4">
        <w:t>ing out the maths with a pencil or a calculator!</w:t>
      </w:r>
    </w:p>
    <w:p w14:paraId="1A2C0CF5" w14:textId="626C3C60" w:rsidR="00F82D72" w:rsidRDefault="000F61C4" w:rsidP="00B573A4">
      <w:r>
        <w:t xml:space="preserve">So </w:t>
      </w:r>
      <w:r w:rsidRPr="000F61C4">
        <w:rPr>
          <w:b/>
        </w:rPr>
        <w:t>hotness</w:t>
      </w:r>
      <w:r>
        <w:t xml:space="preserve"> is always a decimal number between 0 (cold) and 1 (hot). We use a neat maths trick for the blue LED to get the "reverse" of the b</w:t>
      </w:r>
      <w:r w:rsidR="007E3A3E">
        <w:t>rightness; 1 minus hotness. W</w:t>
      </w:r>
      <w:r>
        <w:t xml:space="preserve">hen </w:t>
      </w:r>
      <w:r w:rsidRPr="000F61C4">
        <w:rPr>
          <w:b/>
        </w:rPr>
        <w:t>hotness</w:t>
      </w:r>
      <w:r>
        <w:t xml:space="preserve"> is 0.8, the blue LED's brightness is 1-0.8 = 0.2 .</w:t>
      </w:r>
    </w:p>
    <w:p w14:paraId="069310A4" w14:textId="0D338A6D" w:rsidR="000F61C4" w:rsidRDefault="000F61C4" w:rsidP="005A556C">
      <w:pPr>
        <w:pStyle w:val="Heading1"/>
      </w:pPr>
      <w:r>
        <w:t>Advanced programmers</w:t>
      </w:r>
    </w:p>
    <w:p w14:paraId="6608D52D" w14:textId="5179D4F6" w:rsidR="00EB7E56" w:rsidRPr="00EB7E56" w:rsidRDefault="000F61C4" w:rsidP="005A556C">
      <w:r>
        <w:t xml:space="preserve">Have a look at the </w:t>
      </w:r>
      <w:r w:rsidRPr="000F61C4">
        <w:rPr>
          <w:b/>
        </w:rPr>
        <w:t>readtemp.py</w:t>
      </w:r>
      <w:r>
        <w:t xml:space="preserve"> library to find out how we get the readings from the temperature sensor. Find the file </w:t>
      </w:r>
      <w:r>
        <w:rPr>
          <w:b/>
        </w:rPr>
        <w:t>/sys/bus/w1/devices/28</w:t>
      </w:r>
      <w:r>
        <w:rPr>
          <w:b/>
        </w:rPr>
        <w:noBreakHyphen/>
      </w:r>
      <w:r w:rsidRPr="000F61C4">
        <w:rPr>
          <w:i/>
        </w:rPr>
        <w:t>something</w:t>
      </w:r>
      <w:r w:rsidRPr="000F61C4">
        <w:rPr>
          <w:b/>
        </w:rPr>
        <w:t>/w1_slave</w:t>
      </w:r>
      <w:r>
        <w:t xml:space="preserve"> and output the readings from the terminal using </w:t>
      </w:r>
      <w:r w:rsidRPr="000F61C4">
        <w:rPr>
          <w:b/>
        </w:rPr>
        <w:t>cat</w:t>
      </w:r>
      <w:r>
        <w:t xml:space="preserve"> .</w:t>
      </w:r>
      <w:r w:rsidR="005A556C" w:rsidRPr="00EB7E56">
        <w:t xml:space="preserve"> </w:t>
      </w:r>
    </w:p>
    <w:p w14:paraId="55167D34" w14:textId="77777777" w:rsidR="00EB7E56" w:rsidRPr="000F61C4" w:rsidRDefault="00EB7E56" w:rsidP="000F61C4"/>
    <w:sectPr w:rsidR="00EB7E56" w:rsidRPr="000F61C4" w:rsidSect="00A82439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3A516B"/>
    <w:multiLevelType w:val="hybridMultilevel"/>
    <w:tmpl w:val="7A22E5D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1343825"/>
    <w:multiLevelType w:val="hybridMultilevel"/>
    <w:tmpl w:val="329013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9076FE"/>
    <w:multiLevelType w:val="hybridMultilevel"/>
    <w:tmpl w:val="9CFCF1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093B35"/>
    <w:multiLevelType w:val="hybridMultilevel"/>
    <w:tmpl w:val="C9E4A4A2"/>
    <w:lvl w:ilvl="0" w:tplc="43B4A2DE">
      <w:start w:val="1"/>
      <w:numFmt w:val="bullet"/>
      <w:pStyle w:val="ListParagraph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4874AC8"/>
    <w:multiLevelType w:val="hybridMultilevel"/>
    <w:tmpl w:val="2B801CE0"/>
    <w:lvl w:ilvl="0" w:tplc="1E38928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1B4876"/>
    <w:multiLevelType w:val="hybridMultilevel"/>
    <w:tmpl w:val="40C65F9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FE21394"/>
    <w:multiLevelType w:val="hybridMultilevel"/>
    <w:tmpl w:val="82767F4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0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8FE"/>
    <w:rsid w:val="000211E8"/>
    <w:rsid w:val="00025E9E"/>
    <w:rsid w:val="00032E24"/>
    <w:rsid w:val="0003742B"/>
    <w:rsid w:val="00051B3F"/>
    <w:rsid w:val="000B7B38"/>
    <w:rsid w:val="000D2846"/>
    <w:rsid w:val="000D42A1"/>
    <w:rsid w:val="000F3068"/>
    <w:rsid w:val="000F61C4"/>
    <w:rsid w:val="00112BD7"/>
    <w:rsid w:val="00125B14"/>
    <w:rsid w:val="0015244E"/>
    <w:rsid w:val="00164556"/>
    <w:rsid w:val="00173315"/>
    <w:rsid w:val="00181E1E"/>
    <w:rsid w:val="00191655"/>
    <w:rsid w:val="001C1212"/>
    <w:rsid w:val="001D6ADB"/>
    <w:rsid w:val="00203BA4"/>
    <w:rsid w:val="0021140A"/>
    <w:rsid w:val="002323FF"/>
    <w:rsid w:val="002347D5"/>
    <w:rsid w:val="002424BB"/>
    <w:rsid w:val="00243C2A"/>
    <w:rsid w:val="002A0705"/>
    <w:rsid w:val="002A1C22"/>
    <w:rsid w:val="002B11A8"/>
    <w:rsid w:val="002B38F8"/>
    <w:rsid w:val="002C2B64"/>
    <w:rsid w:val="002C65C8"/>
    <w:rsid w:val="002E1C48"/>
    <w:rsid w:val="002F598E"/>
    <w:rsid w:val="003046C5"/>
    <w:rsid w:val="0031133E"/>
    <w:rsid w:val="0032537E"/>
    <w:rsid w:val="003359E5"/>
    <w:rsid w:val="00386837"/>
    <w:rsid w:val="00386C24"/>
    <w:rsid w:val="003A7486"/>
    <w:rsid w:val="003D0A53"/>
    <w:rsid w:val="00410793"/>
    <w:rsid w:val="00425FF5"/>
    <w:rsid w:val="0044009D"/>
    <w:rsid w:val="00444A08"/>
    <w:rsid w:val="00464313"/>
    <w:rsid w:val="00494BA9"/>
    <w:rsid w:val="004A50E6"/>
    <w:rsid w:val="004B078D"/>
    <w:rsid w:val="004B5428"/>
    <w:rsid w:val="004B7E0D"/>
    <w:rsid w:val="004C5FEF"/>
    <w:rsid w:val="005032DA"/>
    <w:rsid w:val="0051587D"/>
    <w:rsid w:val="0052385F"/>
    <w:rsid w:val="0052582E"/>
    <w:rsid w:val="00535A8A"/>
    <w:rsid w:val="00573042"/>
    <w:rsid w:val="005A556C"/>
    <w:rsid w:val="005B6052"/>
    <w:rsid w:val="005C11D5"/>
    <w:rsid w:val="005C50A7"/>
    <w:rsid w:val="005C7506"/>
    <w:rsid w:val="005F5C5E"/>
    <w:rsid w:val="00610A26"/>
    <w:rsid w:val="00621FB4"/>
    <w:rsid w:val="00636E4E"/>
    <w:rsid w:val="00641B12"/>
    <w:rsid w:val="00647F4B"/>
    <w:rsid w:val="006517B0"/>
    <w:rsid w:val="006632F9"/>
    <w:rsid w:val="006813FB"/>
    <w:rsid w:val="006C4D59"/>
    <w:rsid w:val="006C7210"/>
    <w:rsid w:val="006D22AF"/>
    <w:rsid w:val="00706B34"/>
    <w:rsid w:val="00730546"/>
    <w:rsid w:val="00757508"/>
    <w:rsid w:val="00762D86"/>
    <w:rsid w:val="007C4848"/>
    <w:rsid w:val="007C5B09"/>
    <w:rsid w:val="007D4DE1"/>
    <w:rsid w:val="007E3A3E"/>
    <w:rsid w:val="00821735"/>
    <w:rsid w:val="00821EA0"/>
    <w:rsid w:val="00826E76"/>
    <w:rsid w:val="0087462F"/>
    <w:rsid w:val="00876435"/>
    <w:rsid w:val="008861F7"/>
    <w:rsid w:val="008C1F1E"/>
    <w:rsid w:val="008C3ECA"/>
    <w:rsid w:val="008D1B60"/>
    <w:rsid w:val="008D609F"/>
    <w:rsid w:val="008E1D84"/>
    <w:rsid w:val="008F3329"/>
    <w:rsid w:val="008F3E8C"/>
    <w:rsid w:val="00916CF3"/>
    <w:rsid w:val="009255C9"/>
    <w:rsid w:val="00934A9E"/>
    <w:rsid w:val="009569A2"/>
    <w:rsid w:val="0096442D"/>
    <w:rsid w:val="00990183"/>
    <w:rsid w:val="009D7B45"/>
    <w:rsid w:val="00A10B34"/>
    <w:rsid w:val="00A20CCB"/>
    <w:rsid w:val="00A27F61"/>
    <w:rsid w:val="00A76C43"/>
    <w:rsid w:val="00A82439"/>
    <w:rsid w:val="00A84EF3"/>
    <w:rsid w:val="00A96F8B"/>
    <w:rsid w:val="00AC1CE7"/>
    <w:rsid w:val="00AC1EC5"/>
    <w:rsid w:val="00AC5897"/>
    <w:rsid w:val="00AD0457"/>
    <w:rsid w:val="00AE31CF"/>
    <w:rsid w:val="00B01E34"/>
    <w:rsid w:val="00B138FE"/>
    <w:rsid w:val="00B2777E"/>
    <w:rsid w:val="00B3331B"/>
    <w:rsid w:val="00B3435C"/>
    <w:rsid w:val="00B52732"/>
    <w:rsid w:val="00B537CE"/>
    <w:rsid w:val="00B573A4"/>
    <w:rsid w:val="00B57B78"/>
    <w:rsid w:val="00B75C83"/>
    <w:rsid w:val="00B93000"/>
    <w:rsid w:val="00B96FAD"/>
    <w:rsid w:val="00BA0910"/>
    <w:rsid w:val="00BB0F28"/>
    <w:rsid w:val="00BC1D16"/>
    <w:rsid w:val="00BD37A5"/>
    <w:rsid w:val="00C1548D"/>
    <w:rsid w:val="00C35D46"/>
    <w:rsid w:val="00CA51B9"/>
    <w:rsid w:val="00CA68F2"/>
    <w:rsid w:val="00CB4157"/>
    <w:rsid w:val="00CD3BCA"/>
    <w:rsid w:val="00CD7AB9"/>
    <w:rsid w:val="00D10377"/>
    <w:rsid w:val="00D2616D"/>
    <w:rsid w:val="00D53895"/>
    <w:rsid w:val="00D57C50"/>
    <w:rsid w:val="00D6455B"/>
    <w:rsid w:val="00D902A6"/>
    <w:rsid w:val="00DA5EDD"/>
    <w:rsid w:val="00DA7509"/>
    <w:rsid w:val="00DB2218"/>
    <w:rsid w:val="00DF5F11"/>
    <w:rsid w:val="00E16442"/>
    <w:rsid w:val="00E2061B"/>
    <w:rsid w:val="00E266F0"/>
    <w:rsid w:val="00E371C2"/>
    <w:rsid w:val="00E640DB"/>
    <w:rsid w:val="00E73398"/>
    <w:rsid w:val="00E83B42"/>
    <w:rsid w:val="00E975E1"/>
    <w:rsid w:val="00EB37F9"/>
    <w:rsid w:val="00EB7E56"/>
    <w:rsid w:val="00EC1118"/>
    <w:rsid w:val="00EC1704"/>
    <w:rsid w:val="00ED3564"/>
    <w:rsid w:val="00EF335A"/>
    <w:rsid w:val="00F24ABE"/>
    <w:rsid w:val="00F33125"/>
    <w:rsid w:val="00F3401E"/>
    <w:rsid w:val="00F37110"/>
    <w:rsid w:val="00F718AF"/>
    <w:rsid w:val="00F72523"/>
    <w:rsid w:val="00F74E18"/>
    <w:rsid w:val="00F75F2B"/>
    <w:rsid w:val="00F82D72"/>
    <w:rsid w:val="00FA144F"/>
    <w:rsid w:val="00FB4A43"/>
    <w:rsid w:val="00FE6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B393A"/>
  <w15:docId w15:val="{58D5441A-AA68-46D4-A6C5-07F8A2767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E73398"/>
    <w:pPr>
      <w:spacing w:after="120" w:line="240" w:lineRule="auto"/>
    </w:pPr>
    <w:rPr>
      <w:rFonts w:ascii="Arial" w:hAnsi="Arial" w:cs="Arial"/>
      <w:noProof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4A9E"/>
    <w:pPr>
      <w:pBdr>
        <w:top w:val="single" w:sz="4" w:space="1" w:color="auto"/>
      </w:pBdr>
      <w:spacing w:before="320"/>
      <w:outlineLvl w:val="0"/>
    </w:pPr>
    <w:rPr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052"/>
    <w:pPr>
      <w:keepNext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2439"/>
    <w:pPr>
      <w:outlineLvl w:val="2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52732"/>
    <w:pPr>
      <w:spacing w:after="300"/>
      <w:contextualSpacing/>
    </w:pPr>
    <w:rPr>
      <w:rFonts w:eastAsiaTheme="majorEastAsia"/>
      <w:b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52732"/>
    <w:rPr>
      <w:rFonts w:ascii="Arial" w:eastAsiaTheme="majorEastAsia" w:hAnsi="Arial" w:cs="Arial"/>
      <w:b/>
      <w:noProof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2732"/>
    <w:rPr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B52732"/>
    <w:rPr>
      <w:rFonts w:ascii="Arial" w:hAnsi="Arial" w:cs="Arial"/>
      <w:noProof/>
      <w:sz w:val="48"/>
      <w:szCs w:val="48"/>
    </w:rPr>
  </w:style>
  <w:style w:type="character" w:customStyle="1" w:styleId="Heading1Char">
    <w:name w:val="Heading 1 Char"/>
    <w:basedOn w:val="DefaultParagraphFont"/>
    <w:link w:val="Heading1"/>
    <w:uiPriority w:val="9"/>
    <w:rsid w:val="00934A9E"/>
    <w:rPr>
      <w:rFonts w:ascii="Arial" w:hAnsi="Arial" w:cs="Arial"/>
      <w:noProof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B6052"/>
    <w:rPr>
      <w:rFonts w:ascii="Arial" w:hAnsi="Arial" w:cs="Arial"/>
      <w:b/>
      <w:noProof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82439"/>
    <w:rPr>
      <w:rFonts w:ascii="Arial" w:hAnsi="Arial" w:cs="Arial"/>
      <w:noProof/>
      <w:sz w:val="32"/>
      <w:szCs w:val="32"/>
    </w:rPr>
  </w:style>
  <w:style w:type="paragraph" w:styleId="ListParagraph">
    <w:name w:val="List Paragraph"/>
    <w:basedOn w:val="Normal"/>
    <w:uiPriority w:val="34"/>
    <w:qFormat/>
    <w:rsid w:val="00B138FE"/>
    <w:pPr>
      <w:numPr>
        <w:numId w:val="1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826E76"/>
    <w:rPr>
      <w:color w:val="0000FF" w:themeColor="hyperlink"/>
      <w:u w:val="single"/>
    </w:rPr>
  </w:style>
  <w:style w:type="paragraph" w:customStyle="1" w:styleId="Teletype">
    <w:name w:val="Teletype"/>
    <w:basedOn w:val="Normal"/>
    <w:qFormat/>
    <w:rsid w:val="00821735"/>
    <w:pPr>
      <w:shd w:val="clear" w:color="auto" w:fill="B8CCE4" w:themeFill="accent1" w:themeFillTint="66"/>
      <w:contextualSpacing/>
    </w:pPr>
    <w:rPr>
      <w:rFonts w:ascii="Courier New" w:hAnsi="Courier New" w:cs="Courier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711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110"/>
    <w:rPr>
      <w:rFonts w:ascii="Tahoma" w:hAnsi="Tahoma" w:cs="Tahoma"/>
      <w:noProof/>
      <w:sz w:val="16"/>
      <w:szCs w:val="16"/>
    </w:rPr>
  </w:style>
  <w:style w:type="table" w:styleId="TableGrid">
    <w:name w:val="Table Grid"/>
    <w:basedOn w:val="TableNormal"/>
    <w:uiPriority w:val="59"/>
    <w:rsid w:val="004B07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onotype">
    <w:name w:val="Monotype"/>
    <w:basedOn w:val="Normal"/>
    <w:link w:val="MonotypeChar"/>
    <w:qFormat/>
    <w:rsid w:val="00B75C83"/>
    <w:rPr>
      <w:rFonts w:ascii="Courier New" w:hAnsi="Courier New" w:cs="Courier New"/>
      <w:b/>
    </w:rPr>
  </w:style>
  <w:style w:type="character" w:customStyle="1" w:styleId="MonotypeChar">
    <w:name w:val="Monotype Char"/>
    <w:basedOn w:val="DefaultParagraphFont"/>
    <w:link w:val="Monotype"/>
    <w:rsid w:val="00B75C83"/>
    <w:rPr>
      <w:rFonts w:ascii="Courier New" w:hAnsi="Courier New" w:cs="Courier New"/>
      <w:b/>
      <w:noProof/>
      <w:sz w:val="24"/>
      <w:szCs w:val="24"/>
    </w:rPr>
  </w:style>
  <w:style w:type="character" w:customStyle="1" w:styleId="ircsu">
    <w:name w:val="irc_su"/>
    <w:basedOn w:val="DefaultParagraphFont"/>
    <w:rsid w:val="008D609F"/>
  </w:style>
  <w:style w:type="character" w:styleId="FollowedHyperlink">
    <w:name w:val="FollowedHyperlink"/>
    <w:basedOn w:val="DefaultParagraphFont"/>
    <w:uiPriority w:val="99"/>
    <w:semiHidden/>
    <w:unhideWhenUsed/>
    <w:rsid w:val="00F82D7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62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otswoldjam.org/tutorial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://www.cotswoldjam.or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dre_000\Documents\cjam\cjam-tutorial-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76BF2B-B60B-4CC3-A7AF-CCF3CC852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cjam-tutorial-template.dotx</Template>
  <TotalTime>570</TotalTime>
  <Pages>4</Pages>
  <Words>1092</Words>
  <Characters>6230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Andrew Oakley</dc:creator>
  <cp:lastModifiedBy>Andrew Oakley</cp:lastModifiedBy>
  <cp:revision>73</cp:revision>
  <cp:lastPrinted>2016-07-01T20:40:00Z</cp:lastPrinted>
  <dcterms:created xsi:type="dcterms:W3CDTF">2015-09-18T14:51:00Z</dcterms:created>
  <dcterms:modified xsi:type="dcterms:W3CDTF">2016-07-01T20:46:00Z</dcterms:modified>
</cp:coreProperties>
</file>